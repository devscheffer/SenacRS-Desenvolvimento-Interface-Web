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1292" w14:textId="77777777" w:rsidR="00A4334A" w:rsidRPr="00A4334A" w:rsidRDefault="00A4334A" w:rsidP="00A4334A">
      <w:pPr>
        <w:pStyle w:val="Quote"/>
        <w:rPr>
          <w:rStyle w:val="BookTitle"/>
        </w:rPr>
      </w:pPr>
      <w:r w:rsidRPr="00A4334A">
        <w:rPr>
          <w:rStyle w:val="BookTitle"/>
        </w:rPr>
        <w:t>HTML5 - ELEMENTOS DE FORMULÁRIOS - CONTATO PROFISSIONAL</w:t>
      </w:r>
    </w:p>
    <w:p w14:paraId="7B977EEF" w14:textId="34C7D207" w:rsidR="00A4334A" w:rsidRPr="00A4334A" w:rsidRDefault="00A4334A" w:rsidP="00A4334A">
      <w:pPr>
        <w:pStyle w:val="Title"/>
        <w:rPr>
          <w:lang w:val="en-AU"/>
        </w:rPr>
      </w:pPr>
      <w:r w:rsidRPr="00A4334A">
        <w:t>  </w:t>
      </w:r>
      <w:r w:rsidRPr="00A4334A">
        <w:rPr>
          <w:lang w:val="en-AU"/>
        </w:rPr>
        <w:t>INSTRUÇÕES</w:t>
      </w:r>
    </w:p>
    <w:p w14:paraId="3A905AE4" w14:textId="77777777" w:rsidR="00CE02FA" w:rsidRPr="00A4334A" w:rsidRDefault="00CE02FA" w:rsidP="00CE02FA">
      <w:pPr>
        <w:pStyle w:val="Heading1"/>
        <w:rPr>
          <w:lang w:val="en-AU"/>
        </w:rPr>
      </w:pPr>
      <w:r w:rsidRPr="00A4334A">
        <w:rPr>
          <w:lang w:val="en-AU"/>
        </w:rPr>
        <w:t xml:space="preserve">Data de </w:t>
      </w:r>
      <w:proofErr w:type="spellStart"/>
      <w:r w:rsidRPr="00A4334A">
        <w:rPr>
          <w:lang w:val="en-AU"/>
        </w:rPr>
        <w:t>vencimento</w:t>
      </w:r>
      <w:proofErr w:type="spellEnd"/>
    </w:p>
    <w:p w14:paraId="4EFBB3E5" w14:textId="5FBAEA2E" w:rsidR="00CE02FA" w:rsidRPr="00A4334A" w:rsidRDefault="00CE02FA" w:rsidP="00CE02FA">
      <w:r w:rsidRPr="00CE02FA">
        <w:rPr>
          <w:b/>
        </w:rPr>
        <w:t xml:space="preserve">22 de </w:t>
      </w:r>
      <w:proofErr w:type="gramStart"/>
      <w:r w:rsidRPr="00CE02FA">
        <w:rPr>
          <w:b/>
        </w:rPr>
        <w:t>Abril</w:t>
      </w:r>
      <w:proofErr w:type="gramEnd"/>
      <w:r w:rsidRPr="00CE02FA">
        <w:rPr>
          <w:b/>
        </w:rPr>
        <w:t xml:space="preserve"> de 2019 22h00min00s BRT</w:t>
      </w:r>
      <w:r w:rsidRPr="00A4334A">
        <w:t>.</w:t>
      </w:r>
    </w:p>
    <w:p w14:paraId="7DED7E72" w14:textId="77777777" w:rsidR="00A4334A" w:rsidRPr="00A4334A" w:rsidRDefault="00A4334A" w:rsidP="00A4334A">
      <w:pPr>
        <w:pStyle w:val="Heading1"/>
        <w:rPr>
          <w:lang w:val="en-AU"/>
        </w:rPr>
      </w:pPr>
      <w:proofErr w:type="spellStart"/>
      <w:r w:rsidRPr="00A4334A">
        <w:rPr>
          <w:lang w:val="en-AU"/>
        </w:rPr>
        <w:t>Descrição</w:t>
      </w:r>
      <w:proofErr w:type="spellEnd"/>
    </w:p>
    <w:p w14:paraId="1B18E3B6" w14:textId="77777777" w:rsidR="00A4334A" w:rsidRPr="00A4334A" w:rsidRDefault="00A4334A" w:rsidP="00A4334A">
      <w:r w:rsidRPr="00A4334A">
        <w:t>Criar um formulário para cadastro de usuário em site para contatos profissionais. Para cada item descrito você deve escolher o elemento de formulário que mais adequado ao requerido.</w:t>
      </w:r>
    </w:p>
    <w:p w14:paraId="6B747EAF" w14:textId="6B8CC34B" w:rsidR="00A4334A" w:rsidRDefault="00A4334A" w:rsidP="00A4334A">
      <w:r w:rsidRPr="00A4334A">
        <w:rPr>
          <w:b/>
          <w:bCs/>
        </w:rPr>
        <w:t>ATENÇÃO</w:t>
      </w:r>
      <w:r w:rsidRPr="00A4334A">
        <w:rPr>
          <w:b/>
          <w:bCs/>
        </w:rPr>
        <w:br/>
      </w:r>
      <w:r w:rsidRPr="00A4334A">
        <w:t>Preste atenção em todas as instruções e recomendações e use os </w:t>
      </w:r>
      <w:r w:rsidRPr="00A4334A">
        <w:rPr>
          <w:b/>
          <w:bCs/>
        </w:rPr>
        <w:t>elementos de formulários do HTML 5, tanto os básicos, quanto os novos</w:t>
      </w:r>
      <w:r w:rsidRPr="00A4334A">
        <w:t>. Apenas crie a estrutura em HTML 5, </w:t>
      </w:r>
      <w:r w:rsidRPr="00A4334A">
        <w:rPr>
          <w:u w:val="single"/>
        </w:rPr>
        <w:t>não é necessário aplicar qualquer camada visual em CSS</w:t>
      </w:r>
      <w:r w:rsidRPr="00A4334A">
        <w:t>.</w:t>
      </w:r>
    </w:p>
    <w:p w14:paraId="06EF357B" w14:textId="608BBADE" w:rsidR="00A4334A" w:rsidRPr="00A4334A" w:rsidRDefault="00A4334A" w:rsidP="00A4334A">
      <w:pPr>
        <w:pStyle w:val="Heading1"/>
      </w:pPr>
      <w:r w:rsidRPr="00A4334A">
        <w:rPr>
          <w:lang w:val="en-AU"/>
        </w:rPr>
        <w:t>INSTRUÇÕES GERAIS</w:t>
      </w:r>
    </w:p>
    <w:p w14:paraId="21E358D2" w14:textId="7068506F" w:rsidR="00A4334A" w:rsidRDefault="00A4334A" w:rsidP="00A4334A">
      <w:pPr>
        <w:numPr>
          <w:ilvl w:val="1"/>
          <w:numId w:val="9"/>
        </w:numPr>
        <w:rPr>
          <w:highlight w:val="yellow"/>
        </w:rPr>
      </w:pPr>
      <w:r w:rsidRPr="006624A9">
        <w:rPr>
          <w:highlight w:val="yellow"/>
        </w:rPr>
        <w:t xml:space="preserve">O formulário deve ser enviado a página fictícia </w:t>
      </w:r>
      <w:proofErr w:type="spellStart"/>
      <w:r w:rsidRPr="006624A9">
        <w:rPr>
          <w:highlight w:val="yellow"/>
        </w:rPr>
        <w:t>recebedados.php</w:t>
      </w:r>
      <w:proofErr w:type="spellEnd"/>
      <w:r w:rsidRPr="006624A9">
        <w:rPr>
          <w:highlight w:val="yellow"/>
        </w:rPr>
        <w:t>;</w:t>
      </w:r>
    </w:p>
    <w:p w14:paraId="6CE2A290" w14:textId="04DAC7DC" w:rsidR="00323459" w:rsidRPr="00323459" w:rsidRDefault="00323459" w:rsidP="0032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23459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323459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form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2345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AU" w:eastAsia="en-AU"/>
        </w:rPr>
        <w:t>action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AU" w:eastAsia="en-AU"/>
        </w:rPr>
        <w:t>=</w:t>
      </w:r>
      <w:r w:rsidRPr="0032345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AU" w:eastAsia="en-AU"/>
        </w:rPr>
        <w:t>"</w:t>
      </w:r>
      <w:proofErr w:type="spellStart"/>
      <w:r w:rsidRPr="0032345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AU" w:eastAsia="en-AU"/>
        </w:rPr>
        <w:t>recebedados.php</w:t>
      </w:r>
      <w:proofErr w:type="spellEnd"/>
      <w:r w:rsidRPr="0032345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AU" w:eastAsia="en-AU"/>
        </w:rPr>
        <w:t>"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23459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method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323459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"post"</w:t>
      </w:r>
      <w:r w:rsidRPr="00323459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29D33F6A" w14:textId="6F392530" w:rsidR="00A4334A" w:rsidRPr="00323459" w:rsidRDefault="00A4334A" w:rsidP="00A4334A">
      <w:pPr>
        <w:numPr>
          <w:ilvl w:val="1"/>
          <w:numId w:val="9"/>
        </w:numPr>
        <w:rPr>
          <w:highlight w:val="yellow"/>
        </w:rPr>
      </w:pPr>
      <w:r w:rsidRPr="00323459">
        <w:rPr>
          <w:highlight w:val="yellow"/>
        </w:rPr>
        <w:t>os dados devem ser enviados de maneira segura;</w:t>
      </w:r>
    </w:p>
    <w:p w14:paraId="7E54A628" w14:textId="7EA857F6" w:rsidR="00323459" w:rsidRPr="00323459" w:rsidRDefault="00323459" w:rsidP="0032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23459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323459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form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23459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action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323459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</w:t>
      </w:r>
      <w:proofErr w:type="spellStart"/>
      <w:r w:rsidRPr="00323459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recebedados.php</w:t>
      </w:r>
      <w:proofErr w:type="spellEnd"/>
      <w:r w:rsidRPr="00323459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2345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AU" w:eastAsia="en-AU"/>
        </w:rPr>
        <w:t>method</w:t>
      </w:r>
      <w:r w:rsidRPr="0032345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AU" w:eastAsia="en-AU"/>
        </w:rPr>
        <w:t>=</w:t>
      </w:r>
      <w:r w:rsidRPr="0032345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AU" w:eastAsia="en-AU"/>
        </w:rPr>
        <w:t>"post"</w:t>
      </w:r>
      <w:r w:rsidRPr="00323459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28349828" w14:textId="77777777" w:rsidR="00A4334A" w:rsidRPr="00523BE2" w:rsidRDefault="00A4334A" w:rsidP="00A4334A">
      <w:pPr>
        <w:numPr>
          <w:ilvl w:val="1"/>
          <w:numId w:val="9"/>
        </w:numPr>
        <w:rPr>
          <w:highlight w:val="yellow"/>
        </w:rPr>
      </w:pPr>
      <w:r w:rsidRPr="00523BE2">
        <w:rPr>
          <w:highlight w:val="yellow"/>
        </w:rPr>
        <w:t>Use o separador de campos (</w:t>
      </w:r>
      <w:proofErr w:type="spellStart"/>
      <w:r w:rsidRPr="00523BE2">
        <w:rPr>
          <w:highlight w:val="yellow"/>
        </w:rPr>
        <w:t>fieldset</w:t>
      </w:r>
      <w:proofErr w:type="spellEnd"/>
      <w:r w:rsidRPr="00523BE2">
        <w:rPr>
          <w:highlight w:val="yellow"/>
        </w:rPr>
        <w:t>) para cada grupo de elementos;</w:t>
      </w:r>
    </w:p>
    <w:p w14:paraId="04BDF76C" w14:textId="77777777" w:rsidR="00A4334A" w:rsidRPr="00523BE2" w:rsidRDefault="00A4334A" w:rsidP="00A4334A">
      <w:pPr>
        <w:numPr>
          <w:ilvl w:val="1"/>
          <w:numId w:val="9"/>
        </w:numPr>
        <w:rPr>
          <w:highlight w:val="yellow"/>
        </w:rPr>
      </w:pPr>
      <w:r w:rsidRPr="00523BE2">
        <w:rPr>
          <w:highlight w:val="yellow"/>
        </w:rPr>
        <w:t>deve haver um botão ao final do formulário que acione o envio dos dados;</w:t>
      </w:r>
    </w:p>
    <w:p w14:paraId="06C9A941" w14:textId="4153AF75" w:rsidR="00A4334A" w:rsidRDefault="00A4334A" w:rsidP="00A4334A">
      <w:pPr>
        <w:numPr>
          <w:ilvl w:val="1"/>
          <w:numId w:val="9"/>
        </w:numPr>
        <w:rPr>
          <w:highlight w:val="yellow"/>
        </w:rPr>
      </w:pPr>
      <w:r w:rsidRPr="003122E1">
        <w:rPr>
          <w:highlight w:val="yellow"/>
        </w:rPr>
        <w:t xml:space="preserve">use </w:t>
      </w:r>
      <w:proofErr w:type="spellStart"/>
      <w:r w:rsidRPr="003122E1">
        <w:rPr>
          <w:highlight w:val="yellow"/>
        </w:rPr>
        <w:t>placeholder</w:t>
      </w:r>
      <w:proofErr w:type="spellEnd"/>
      <w:r w:rsidRPr="003122E1">
        <w:rPr>
          <w:highlight w:val="yellow"/>
        </w:rPr>
        <w:t xml:space="preserve"> para identificar os campos que são obrigatórios;</w:t>
      </w:r>
    </w:p>
    <w:p w14:paraId="427EFF62" w14:textId="74B344DA" w:rsidR="003122E1" w:rsidRPr="003122E1" w:rsidRDefault="003122E1" w:rsidP="003122E1">
      <w:r w:rsidRPr="003122E1">
        <w:t xml:space="preserve">atributo de tag input </w:t>
      </w:r>
      <w:proofErr w:type="spellStart"/>
      <w:r w:rsidRPr="003122E1">
        <w:t>placeholder</w:t>
      </w:r>
      <w:proofErr w:type="spellEnd"/>
      <w:r w:rsidRPr="003122E1">
        <w:t>=”” e uso</w:t>
      </w:r>
      <w:r>
        <w:t xml:space="preserve"> do atributo dentro de tag </w:t>
      </w:r>
      <w:proofErr w:type="spellStart"/>
      <w:r>
        <w:t>required</w:t>
      </w:r>
      <w:proofErr w:type="spellEnd"/>
    </w:p>
    <w:p w14:paraId="016ECCE1" w14:textId="77777777" w:rsidR="00A4334A" w:rsidRPr="003122E1" w:rsidRDefault="00A4334A" w:rsidP="00A4334A">
      <w:pPr>
        <w:numPr>
          <w:ilvl w:val="1"/>
          <w:numId w:val="9"/>
        </w:numPr>
        <w:rPr>
          <w:highlight w:val="yellow"/>
        </w:rPr>
      </w:pPr>
      <w:r w:rsidRPr="003122E1">
        <w:rPr>
          <w:highlight w:val="yellow"/>
        </w:rPr>
        <w:t>ao entrar na página o foco do cursor deve ser direcionado ao campo de Nome completo;</w:t>
      </w:r>
    </w:p>
    <w:p w14:paraId="12B671F0" w14:textId="77777777" w:rsidR="00A4334A" w:rsidRPr="003122E1" w:rsidRDefault="00A4334A" w:rsidP="00A4334A">
      <w:pPr>
        <w:numPr>
          <w:ilvl w:val="1"/>
          <w:numId w:val="9"/>
        </w:numPr>
        <w:rPr>
          <w:highlight w:val="yellow"/>
        </w:rPr>
      </w:pPr>
      <w:r w:rsidRPr="003122E1">
        <w:rPr>
          <w:highlight w:val="yellow"/>
        </w:rPr>
        <w:t>valide seu projeto no Validador de HTML da W3C.</w:t>
      </w:r>
    </w:p>
    <w:p w14:paraId="7C3DBF61" w14:textId="77777777" w:rsidR="00A4334A" w:rsidRPr="00523BE2" w:rsidRDefault="00A4334A" w:rsidP="00A4334A">
      <w:pPr>
        <w:pStyle w:val="Heading1"/>
        <w:rPr>
          <w:highlight w:val="yellow"/>
        </w:rPr>
      </w:pPr>
      <w:r w:rsidRPr="00523BE2">
        <w:rPr>
          <w:highlight w:val="yellow"/>
        </w:rPr>
        <w:t>Área "Dados pessoais"</w:t>
      </w:r>
    </w:p>
    <w:p w14:paraId="67E3E49C" w14:textId="77777777" w:rsidR="00A4334A" w:rsidRPr="00A4334A" w:rsidRDefault="00A4334A" w:rsidP="00A4334A">
      <w:r w:rsidRPr="00323459">
        <w:rPr>
          <w:highlight w:val="yellow"/>
        </w:rPr>
        <w:t>Nome completo </w:t>
      </w:r>
      <w:r w:rsidRPr="00323459">
        <w:rPr>
          <w:highlight w:val="yellow"/>
        </w:rPr>
        <w:br/>
        <w:t>[campo obrigatório]</w:t>
      </w:r>
    </w:p>
    <w:p w14:paraId="2CC61A5A" w14:textId="77777777" w:rsidR="00A4334A" w:rsidRPr="00A4334A" w:rsidRDefault="00A4334A" w:rsidP="00A4334A">
      <w:r w:rsidRPr="00323459">
        <w:rPr>
          <w:highlight w:val="yellow"/>
        </w:rPr>
        <w:t>Gênero </w:t>
      </w:r>
      <w:r w:rsidRPr="00323459">
        <w:rPr>
          <w:highlight w:val="yellow"/>
        </w:rPr>
        <w:br/>
        <w:t>[é possível selecionar apenas um dos valores]</w:t>
      </w:r>
      <w:r w:rsidRPr="00323459">
        <w:rPr>
          <w:highlight w:val="yellow"/>
        </w:rPr>
        <w:br/>
        <w:t>[valores: "Feminino", "Masculino", "Outro", "Prefiro não responder"]</w:t>
      </w:r>
    </w:p>
    <w:p w14:paraId="46EDB4D4" w14:textId="77777777" w:rsidR="00A4334A" w:rsidRPr="00A4334A" w:rsidRDefault="00A4334A" w:rsidP="00A4334A">
      <w:r w:rsidRPr="00DE5853">
        <w:rPr>
          <w:highlight w:val="yellow"/>
        </w:rPr>
        <w:lastRenderedPageBreak/>
        <w:t>Data de nascimento</w:t>
      </w:r>
      <w:r w:rsidRPr="00DE5853">
        <w:rPr>
          <w:highlight w:val="yellow"/>
        </w:rPr>
        <w:br/>
        <w:t>[possibilidade de seleção de uma data]</w:t>
      </w:r>
    </w:p>
    <w:p w14:paraId="283F0375" w14:textId="77777777" w:rsidR="00A4334A" w:rsidRPr="00A4334A" w:rsidRDefault="00A4334A" w:rsidP="00A4334A">
      <w:r w:rsidRPr="00323459">
        <w:rPr>
          <w:highlight w:val="yellow"/>
        </w:rPr>
        <w:t>E-mail</w:t>
      </w:r>
      <w:r w:rsidRPr="00323459">
        <w:rPr>
          <w:highlight w:val="yellow"/>
        </w:rPr>
        <w:br/>
        <w:t>[campo para e-mail]</w:t>
      </w:r>
      <w:r w:rsidRPr="00323459">
        <w:rPr>
          <w:highlight w:val="yellow"/>
        </w:rPr>
        <w:br/>
        <w:t>[campo obrigatório]</w:t>
      </w:r>
    </w:p>
    <w:p w14:paraId="14745C33" w14:textId="77777777" w:rsidR="00A4334A" w:rsidRPr="00A4334A" w:rsidRDefault="00A4334A" w:rsidP="00A4334A">
      <w:r w:rsidRPr="00323459">
        <w:rPr>
          <w:highlight w:val="yellow"/>
        </w:rPr>
        <w:t>URL do site pessoal</w:t>
      </w:r>
      <w:r w:rsidRPr="00323459">
        <w:rPr>
          <w:highlight w:val="yellow"/>
        </w:rPr>
        <w:br/>
        <w:t>[campo para URL]</w:t>
      </w:r>
    </w:p>
    <w:p w14:paraId="4F01C8F3" w14:textId="77777777" w:rsidR="00A4334A" w:rsidRPr="00A4334A" w:rsidRDefault="00A4334A" w:rsidP="00A4334A">
      <w:r w:rsidRPr="00323459">
        <w:rPr>
          <w:highlight w:val="yellow"/>
        </w:rPr>
        <w:t>Endereço (Rua, número e complemento)</w:t>
      </w:r>
      <w:r w:rsidRPr="00323459">
        <w:rPr>
          <w:highlight w:val="yellow"/>
        </w:rPr>
        <w:br/>
        <w:t>[campo obrigatório]</w:t>
      </w:r>
    </w:p>
    <w:p w14:paraId="1286E381" w14:textId="77777777" w:rsidR="00A4334A" w:rsidRPr="00A4334A" w:rsidRDefault="00A4334A" w:rsidP="00A4334A">
      <w:r w:rsidRPr="00DE5853">
        <w:rPr>
          <w:highlight w:val="yellow"/>
        </w:rPr>
        <w:t>Cidade  </w:t>
      </w:r>
      <w:r w:rsidRPr="00DE5853">
        <w:rPr>
          <w:highlight w:val="yellow"/>
        </w:rPr>
        <w:br/>
        <w:t>[valores: "Alvorada", "Canoas", "Esteio", "Gravataí", "Novo Hamburgo", "Passo Fundo", "Pelotas", "Porto Alegre", "São Leopoldo"]</w:t>
      </w:r>
      <w:r w:rsidRPr="00A4334A">
        <w:br/>
      </w:r>
      <w:r w:rsidRPr="00A4334A">
        <w:br/>
      </w:r>
      <w:r w:rsidRPr="00DE5853">
        <w:rPr>
          <w:highlight w:val="yellow"/>
        </w:rPr>
        <w:t>Telefone</w:t>
      </w:r>
      <w:r w:rsidRPr="00DE5853">
        <w:rPr>
          <w:highlight w:val="yellow"/>
        </w:rPr>
        <w:br/>
        <w:t>[campo para receber telefone]</w:t>
      </w:r>
    </w:p>
    <w:p w14:paraId="5BD27B71" w14:textId="77777777" w:rsidR="00A4334A" w:rsidRPr="00523BE2" w:rsidRDefault="00A4334A" w:rsidP="00323459">
      <w:pPr>
        <w:pStyle w:val="Heading1"/>
        <w:rPr>
          <w:highlight w:val="yellow"/>
        </w:rPr>
      </w:pPr>
      <w:r w:rsidRPr="00523BE2">
        <w:rPr>
          <w:highlight w:val="yellow"/>
        </w:rPr>
        <w:t>Área de "Dados profissionais"</w:t>
      </w:r>
    </w:p>
    <w:p w14:paraId="34D68501" w14:textId="77777777" w:rsidR="00A4334A" w:rsidRPr="00A4334A" w:rsidRDefault="00A4334A" w:rsidP="00A4334A">
      <w:r w:rsidRPr="00697EA1">
        <w:rPr>
          <w:highlight w:val="yellow"/>
        </w:rPr>
        <w:t>Áreas de atuação </w:t>
      </w:r>
      <w:r w:rsidRPr="00697EA1">
        <w:rPr>
          <w:highlight w:val="yellow"/>
        </w:rPr>
        <w:br/>
        <w:t>[É possível selecionar um ou mais valores]</w:t>
      </w:r>
      <w:r w:rsidRPr="00697EA1">
        <w:rPr>
          <w:highlight w:val="yellow"/>
        </w:rPr>
        <w:br/>
        <w:t>[valores: "Design", "Desenvolvimento Front-</w:t>
      </w:r>
      <w:proofErr w:type="spellStart"/>
      <w:r w:rsidRPr="00697EA1">
        <w:rPr>
          <w:highlight w:val="yellow"/>
        </w:rPr>
        <w:t>end</w:t>
      </w:r>
      <w:proofErr w:type="spellEnd"/>
      <w:r w:rsidRPr="00697EA1">
        <w:rPr>
          <w:highlight w:val="yellow"/>
        </w:rPr>
        <w:t>", "Desenvolvimento Back-</w:t>
      </w:r>
      <w:proofErr w:type="spellStart"/>
      <w:r w:rsidRPr="00697EA1">
        <w:rPr>
          <w:highlight w:val="yellow"/>
        </w:rPr>
        <w:t>end</w:t>
      </w:r>
      <w:proofErr w:type="spellEnd"/>
      <w:r w:rsidRPr="00697EA1">
        <w:rPr>
          <w:highlight w:val="yellow"/>
        </w:rPr>
        <w:t>", "Engenharia de Software", "Banco de Dados", "Análise de Testes", "Análise de Negócios", "Manutenção"]</w:t>
      </w:r>
    </w:p>
    <w:p w14:paraId="24B940DF" w14:textId="77777777" w:rsidR="00A4334A" w:rsidRPr="00A4334A" w:rsidRDefault="00A4334A" w:rsidP="00A4334A">
      <w:r w:rsidRPr="00697EA1">
        <w:rPr>
          <w:highlight w:val="yellow"/>
        </w:rPr>
        <w:t>Formação [</w:t>
      </w:r>
      <w:proofErr w:type="spellStart"/>
      <w:r w:rsidRPr="00697EA1">
        <w:rPr>
          <w:highlight w:val="yellow"/>
        </w:rPr>
        <w:t>datalist</w:t>
      </w:r>
      <w:proofErr w:type="spellEnd"/>
      <w:r w:rsidRPr="00697EA1">
        <w:rPr>
          <w:highlight w:val="yellow"/>
        </w:rPr>
        <w:t>]</w:t>
      </w:r>
      <w:r w:rsidRPr="00697EA1">
        <w:rPr>
          <w:highlight w:val="yellow"/>
        </w:rPr>
        <w:br/>
        <w:t>[usar um elemento que permita filtrar um valor em um conjunto pré-definido de valores]</w:t>
      </w:r>
      <w:r w:rsidRPr="00697EA1">
        <w:rPr>
          <w:highlight w:val="yellow"/>
        </w:rPr>
        <w:br/>
        <w:t>[valores: "Ensino Fundamental", "Ensino Médio", "Ensino Superior", "Especialização", "Mestrado", "Doutorado"]</w:t>
      </w:r>
    </w:p>
    <w:p w14:paraId="71FA65C1" w14:textId="77777777" w:rsidR="00A4334A" w:rsidRPr="00A4334A" w:rsidRDefault="00A4334A" w:rsidP="00A4334A">
      <w:r w:rsidRPr="00683CA1">
        <w:rPr>
          <w:highlight w:val="yellow"/>
        </w:rPr>
        <w:t>Breve histórico profissional</w:t>
      </w:r>
      <w:r w:rsidRPr="00683CA1">
        <w:rPr>
          <w:highlight w:val="yellow"/>
        </w:rPr>
        <w:br/>
        <w:t>[usar um elemento que permita um espaço maior para entrada de texto]</w:t>
      </w:r>
    </w:p>
    <w:p w14:paraId="2E1E868A" w14:textId="77777777" w:rsidR="00A4334A" w:rsidRPr="00A4334A" w:rsidRDefault="00A4334A" w:rsidP="00A4334A">
      <w:r w:rsidRPr="00683CA1">
        <w:rPr>
          <w:highlight w:val="yellow"/>
        </w:rPr>
        <w:t>Upload do currículo vitae </w:t>
      </w:r>
      <w:r w:rsidRPr="00683CA1">
        <w:rPr>
          <w:highlight w:val="yellow"/>
        </w:rPr>
        <w:br/>
        <w:t>[possibilidade de selecionar um arquivo]</w:t>
      </w:r>
    </w:p>
    <w:p w14:paraId="641C257C" w14:textId="1AF134E7" w:rsidR="00A4334A" w:rsidRDefault="00A4334A" w:rsidP="00A4334A">
      <w:r w:rsidRPr="002818EE">
        <w:rPr>
          <w:highlight w:val="red"/>
        </w:rPr>
        <w:t>Disponibilidade de horas semanais</w:t>
      </w:r>
      <w:r w:rsidRPr="002818EE">
        <w:rPr>
          <w:highlight w:val="red"/>
        </w:rPr>
        <w:br/>
        <w:t>[usar um elemento para seleção de valores com as devidas validações]</w:t>
      </w:r>
      <w:r w:rsidRPr="002818EE">
        <w:rPr>
          <w:highlight w:val="red"/>
        </w:rPr>
        <w:br/>
        <w:t>[valores: "10", "20", "30", "40"]</w:t>
      </w:r>
    </w:p>
    <w:p w14:paraId="32873D7D" w14:textId="3F50940A" w:rsidR="00523BE2" w:rsidRPr="00523BE2" w:rsidRDefault="00523BE2" w:rsidP="00A4334A">
      <w:pPr>
        <w:rPr>
          <w:b/>
          <w:color w:val="FF0000"/>
        </w:rPr>
      </w:pPr>
      <w:r w:rsidRPr="00523BE2">
        <w:rPr>
          <w:b/>
          <w:color w:val="FF0000"/>
        </w:rPr>
        <w:t xml:space="preserve">Como colocar os valores no </w:t>
      </w:r>
      <w:proofErr w:type="spellStart"/>
      <w:r w:rsidRPr="00523BE2">
        <w:rPr>
          <w:b/>
          <w:color w:val="FF0000"/>
        </w:rPr>
        <w:t>slider</w:t>
      </w:r>
      <w:proofErr w:type="spellEnd"/>
      <w:r w:rsidRPr="00523BE2">
        <w:rPr>
          <w:b/>
          <w:color w:val="FF0000"/>
        </w:rPr>
        <w:t>?</w:t>
      </w:r>
      <w:r w:rsidR="007B3375">
        <w:rPr>
          <w:b/>
          <w:color w:val="FF0000"/>
        </w:rPr>
        <w:t xml:space="preserve"> Não tem, só usando </w:t>
      </w:r>
      <w:proofErr w:type="spellStart"/>
      <w:r w:rsidR="007B3375">
        <w:rPr>
          <w:b/>
          <w:color w:val="FF0000"/>
        </w:rPr>
        <w:t>javascript</w:t>
      </w:r>
      <w:proofErr w:type="spellEnd"/>
    </w:p>
    <w:p w14:paraId="26D6FF95" w14:textId="1B4379B2" w:rsidR="00A4334A" w:rsidRPr="00523BE2" w:rsidRDefault="00A4334A" w:rsidP="00323459">
      <w:pPr>
        <w:pStyle w:val="Heading1"/>
        <w:rPr>
          <w:highlight w:val="yellow"/>
        </w:rPr>
      </w:pPr>
      <w:r w:rsidRPr="00523BE2">
        <w:rPr>
          <w:highlight w:val="yellow"/>
        </w:rPr>
        <w:t>Área de "Agendamento de entrevista"</w:t>
      </w:r>
    </w:p>
    <w:p w14:paraId="2117C26F" w14:textId="77777777" w:rsidR="00A4334A" w:rsidRPr="00A4334A" w:rsidRDefault="00A4334A" w:rsidP="00A4334A">
      <w:r w:rsidRPr="00523BE2">
        <w:rPr>
          <w:highlight w:val="yellow"/>
        </w:rPr>
        <w:t>Data</w:t>
      </w:r>
      <w:r w:rsidRPr="00523BE2">
        <w:rPr>
          <w:highlight w:val="yellow"/>
        </w:rPr>
        <w:br/>
        <w:t>[possibilidade de seleção de uma data]</w:t>
      </w:r>
      <w:r w:rsidRPr="00523BE2">
        <w:rPr>
          <w:highlight w:val="yellow"/>
        </w:rPr>
        <w:br/>
        <w:t>[campo obrigatório]</w:t>
      </w:r>
    </w:p>
    <w:p w14:paraId="7379491B" w14:textId="0612FD7E" w:rsidR="00A4334A" w:rsidRPr="00A4334A" w:rsidRDefault="00A4334A" w:rsidP="00A4334A">
      <w:bookmarkStart w:id="0" w:name="_GoBack"/>
      <w:r w:rsidRPr="00523BE2">
        <w:rPr>
          <w:highlight w:val="yellow"/>
        </w:rPr>
        <w:lastRenderedPageBreak/>
        <w:t>Horário</w:t>
      </w:r>
      <w:bookmarkEnd w:id="0"/>
      <w:r w:rsidRPr="00523BE2">
        <w:rPr>
          <w:highlight w:val="yellow"/>
        </w:rPr>
        <w:br/>
        <w:t>[possibilidade de seleção de um horário]</w:t>
      </w:r>
      <w:r w:rsidRPr="00523BE2">
        <w:rPr>
          <w:highlight w:val="yellow"/>
        </w:rPr>
        <w:br/>
        <w:t>[campo obrigatório]</w:t>
      </w:r>
    </w:p>
    <w:sectPr w:rsidR="00A4334A" w:rsidRPr="00A4334A" w:rsidSect="00891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8D2F8" w14:textId="77777777" w:rsidR="00615B52" w:rsidRDefault="00615B52" w:rsidP="002227A4">
      <w:pPr>
        <w:spacing w:after="0" w:line="240" w:lineRule="auto"/>
      </w:pPr>
      <w:r>
        <w:separator/>
      </w:r>
    </w:p>
  </w:endnote>
  <w:endnote w:type="continuationSeparator" w:id="0">
    <w:p w14:paraId="5BC13F3F" w14:textId="77777777" w:rsidR="00615B52" w:rsidRDefault="00615B52" w:rsidP="002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1075" w14:textId="77777777" w:rsidR="00CA3437" w:rsidRDefault="00CA3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896550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sz w:val="24"/>
          </w:rPr>
        </w:sdtEndPr>
        <w:sdtContent>
          <w:p w14:paraId="5B6A9AA1" w14:textId="77777777" w:rsidR="002227A4" w:rsidRPr="008912CF" w:rsidRDefault="002227A4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8912CF">
              <w:rPr>
                <w:sz w:val="24"/>
                <w:szCs w:val="24"/>
              </w:rPr>
              <w:t xml:space="preserve">Page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  <w:r w:rsidRPr="008912CF">
              <w:rPr>
                <w:sz w:val="24"/>
                <w:szCs w:val="24"/>
              </w:rPr>
              <w:t xml:space="preserve"> </w:t>
            </w:r>
            <w:proofErr w:type="spellStart"/>
            <w:r w:rsidRPr="008912CF">
              <w:rPr>
                <w:sz w:val="24"/>
                <w:szCs w:val="24"/>
              </w:rPr>
              <w:t>of</w:t>
            </w:r>
            <w:proofErr w:type="spellEnd"/>
            <w:r w:rsidRPr="008912CF">
              <w:rPr>
                <w:sz w:val="24"/>
                <w:szCs w:val="24"/>
              </w:rPr>
              <w:t xml:space="preserve">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</w:p>
          <w:p w14:paraId="23BAED14" w14:textId="1DE6AFB9" w:rsidR="002227A4" w:rsidRPr="008912CF" w:rsidRDefault="00CA3437" w:rsidP="008912CF">
            <w:pPr>
              <w:pStyle w:val="Footer"/>
              <w:jc w:val="center"/>
              <w:rPr>
                <w:b/>
                <w:sz w:val="24"/>
              </w:rPr>
            </w:pPr>
            <w:r w:rsidRPr="00CA3437">
              <w:rPr>
                <w:rFonts w:ascii="Arial Black" w:hAnsi="Arial Black"/>
                <w:b/>
                <w:sz w:val="24"/>
              </w:rPr>
              <w:t>2019 – S01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0D75" w14:textId="77777777" w:rsidR="00CA3437" w:rsidRDefault="00CA3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28F2" w14:textId="77777777" w:rsidR="00615B52" w:rsidRDefault="00615B52" w:rsidP="002227A4">
      <w:pPr>
        <w:spacing w:after="0" w:line="240" w:lineRule="auto"/>
      </w:pPr>
      <w:r>
        <w:separator/>
      </w:r>
    </w:p>
  </w:footnote>
  <w:footnote w:type="continuationSeparator" w:id="0">
    <w:p w14:paraId="1512E18A" w14:textId="77777777" w:rsidR="00615B52" w:rsidRDefault="00615B52" w:rsidP="0022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2939" w14:textId="77777777" w:rsidR="00CA3437" w:rsidRDefault="00CA3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tegory"/>
      <w:tag w:val=""/>
      <w:id w:val="-1520998841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54F799FA" w14:textId="77777777" w:rsidR="00420823" w:rsidRDefault="00B2413D" w:rsidP="00420823">
        <w:pPr>
          <w:pStyle w:val="Header"/>
          <w:pBdr>
            <w:bottom w:val="single" w:sz="4" w:space="1" w:color="auto"/>
          </w:pBdr>
          <w:jc w:val="right"/>
        </w:pPr>
        <w:r>
          <w:t>MMD</w:t>
        </w:r>
      </w:p>
    </w:sdtContent>
  </w:sdt>
  <w:sdt>
    <w:sdtPr>
      <w:rPr>
        <w:smallCaps/>
      </w:rPr>
      <w:alias w:val="Subject"/>
      <w:tag w:val=""/>
      <w:id w:val="-1723361890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9DAE3B6" w14:textId="58645816" w:rsidR="00420823" w:rsidRPr="00B2413D" w:rsidRDefault="00CA3437" w:rsidP="00420823">
        <w:pPr>
          <w:pStyle w:val="Header"/>
          <w:pBdr>
            <w:bottom w:val="single" w:sz="4" w:space="1" w:color="auto"/>
          </w:pBdr>
          <w:jc w:val="right"/>
          <w:rPr>
            <w:smallCaps/>
          </w:rPr>
        </w:pPr>
        <w:r>
          <w:rPr>
            <w:smallCaps/>
          </w:rPr>
          <w:t>Desenvolvimento de Interface para Web</w:t>
        </w:r>
      </w:p>
    </w:sdtContent>
  </w:sdt>
  <w:sdt>
    <w:sdtPr>
      <w:alias w:val="Author"/>
      <w:tag w:val=""/>
      <w:id w:val="-183721839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D5E996E" w14:textId="77777777" w:rsidR="002227A4" w:rsidRPr="00420823" w:rsidRDefault="001B36D7" w:rsidP="009E26C6">
        <w:pPr>
          <w:pStyle w:val="Header"/>
          <w:pBdr>
            <w:bottom w:val="single" w:sz="4" w:space="1" w:color="auto"/>
          </w:pBdr>
          <w:spacing w:after="240"/>
          <w:jc w:val="right"/>
        </w:pPr>
        <w:r>
          <w:t>Gerson Scheffer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8D474" w14:textId="77777777" w:rsidR="00CA3437" w:rsidRDefault="00CA3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0C"/>
    <w:multiLevelType w:val="hybridMultilevel"/>
    <w:tmpl w:val="618E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7F3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71B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672D"/>
    <w:multiLevelType w:val="multilevel"/>
    <w:tmpl w:val="D52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5285D"/>
    <w:multiLevelType w:val="multilevel"/>
    <w:tmpl w:val="68C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A0CFF"/>
    <w:multiLevelType w:val="multilevel"/>
    <w:tmpl w:val="7E0A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C432E"/>
    <w:multiLevelType w:val="hybridMultilevel"/>
    <w:tmpl w:val="F0D0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31D7"/>
    <w:multiLevelType w:val="hybridMultilevel"/>
    <w:tmpl w:val="632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34E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3"/>
    <w:rsid w:val="00002269"/>
    <w:rsid w:val="0000469E"/>
    <w:rsid w:val="0001616F"/>
    <w:rsid w:val="00021648"/>
    <w:rsid w:val="0002790D"/>
    <w:rsid w:val="00040C49"/>
    <w:rsid w:val="00050733"/>
    <w:rsid w:val="00076B6A"/>
    <w:rsid w:val="000A52C0"/>
    <w:rsid w:val="000D0B11"/>
    <w:rsid w:val="000D656D"/>
    <w:rsid w:val="000E6597"/>
    <w:rsid w:val="001244AA"/>
    <w:rsid w:val="00131104"/>
    <w:rsid w:val="0014172B"/>
    <w:rsid w:val="00142FA3"/>
    <w:rsid w:val="00151257"/>
    <w:rsid w:val="00155171"/>
    <w:rsid w:val="00163F9C"/>
    <w:rsid w:val="00192C56"/>
    <w:rsid w:val="00197C79"/>
    <w:rsid w:val="001A0B1C"/>
    <w:rsid w:val="001B3446"/>
    <w:rsid w:val="001B36D7"/>
    <w:rsid w:val="001B4DD1"/>
    <w:rsid w:val="001B650C"/>
    <w:rsid w:val="001D0257"/>
    <w:rsid w:val="001E04FC"/>
    <w:rsid w:val="001E1AEF"/>
    <w:rsid w:val="001F4C73"/>
    <w:rsid w:val="00200A04"/>
    <w:rsid w:val="002227A4"/>
    <w:rsid w:val="002252A4"/>
    <w:rsid w:val="0022545A"/>
    <w:rsid w:val="002418CD"/>
    <w:rsid w:val="002613AA"/>
    <w:rsid w:val="00262F86"/>
    <w:rsid w:val="00271628"/>
    <w:rsid w:val="002818EE"/>
    <w:rsid w:val="002C57BA"/>
    <w:rsid w:val="002E5910"/>
    <w:rsid w:val="002F32A3"/>
    <w:rsid w:val="002F4161"/>
    <w:rsid w:val="00302D7E"/>
    <w:rsid w:val="003122E1"/>
    <w:rsid w:val="00322C4E"/>
    <w:rsid w:val="00323459"/>
    <w:rsid w:val="00341A27"/>
    <w:rsid w:val="00347385"/>
    <w:rsid w:val="0038575D"/>
    <w:rsid w:val="00396EA5"/>
    <w:rsid w:val="003E37DD"/>
    <w:rsid w:val="003F3B47"/>
    <w:rsid w:val="003F60AF"/>
    <w:rsid w:val="00407D33"/>
    <w:rsid w:val="00420823"/>
    <w:rsid w:val="004233E7"/>
    <w:rsid w:val="00434113"/>
    <w:rsid w:val="00450A8F"/>
    <w:rsid w:val="0045220C"/>
    <w:rsid w:val="00454CAF"/>
    <w:rsid w:val="00480888"/>
    <w:rsid w:val="004C4318"/>
    <w:rsid w:val="004D5132"/>
    <w:rsid w:val="004D569D"/>
    <w:rsid w:val="004E5F50"/>
    <w:rsid w:val="00523BE2"/>
    <w:rsid w:val="00597E00"/>
    <w:rsid w:val="005B0208"/>
    <w:rsid w:val="005E01C7"/>
    <w:rsid w:val="005E0D85"/>
    <w:rsid w:val="005F6CC6"/>
    <w:rsid w:val="00600A03"/>
    <w:rsid w:val="00602D6B"/>
    <w:rsid w:val="0060716C"/>
    <w:rsid w:val="00615B52"/>
    <w:rsid w:val="0065142B"/>
    <w:rsid w:val="006624A9"/>
    <w:rsid w:val="00662D86"/>
    <w:rsid w:val="00683A10"/>
    <w:rsid w:val="00683CA1"/>
    <w:rsid w:val="00697EA1"/>
    <w:rsid w:val="006A3A9F"/>
    <w:rsid w:val="006B60EF"/>
    <w:rsid w:val="006C1DCC"/>
    <w:rsid w:val="006D6588"/>
    <w:rsid w:val="006E0B91"/>
    <w:rsid w:val="00700EE7"/>
    <w:rsid w:val="00701373"/>
    <w:rsid w:val="0071372B"/>
    <w:rsid w:val="007331DE"/>
    <w:rsid w:val="00742E6F"/>
    <w:rsid w:val="00775EB6"/>
    <w:rsid w:val="00792BF7"/>
    <w:rsid w:val="00793F20"/>
    <w:rsid w:val="007A69F0"/>
    <w:rsid w:val="007B3375"/>
    <w:rsid w:val="007C66DF"/>
    <w:rsid w:val="007F7804"/>
    <w:rsid w:val="00820E52"/>
    <w:rsid w:val="008354A7"/>
    <w:rsid w:val="00836B21"/>
    <w:rsid w:val="00844B99"/>
    <w:rsid w:val="00851936"/>
    <w:rsid w:val="008560AE"/>
    <w:rsid w:val="008912CF"/>
    <w:rsid w:val="009005E7"/>
    <w:rsid w:val="0091288F"/>
    <w:rsid w:val="00933A97"/>
    <w:rsid w:val="009351D2"/>
    <w:rsid w:val="00946481"/>
    <w:rsid w:val="00955896"/>
    <w:rsid w:val="00955EEF"/>
    <w:rsid w:val="009A427D"/>
    <w:rsid w:val="009A5EF4"/>
    <w:rsid w:val="009C78C4"/>
    <w:rsid w:val="009E26C6"/>
    <w:rsid w:val="009F79B4"/>
    <w:rsid w:val="00A035BE"/>
    <w:rsid w:val="00A1076D"/>
    <w:rsid w:val="00A4334A"/>
    <w:rsid w:val="00A55496"/>
    <w:rsid w:val="00A60946"/>
    <w:rsid w:val="00A6634A"/>
    <w:rsid w:val="00A70EC1"/>
    <w:rsid w:val="00AA1F2F"/>
    <w:rsid w:val="00AA356D"/>
    <w:rsid w:val="00AA496E"/>
    <w:rsid w:val="00AC56C2"/>
    <w:rsid w:val="00AE0F60"/>
    <w:rsid w:val="00B051C6"/>
    <w:rsid w:val="00B2413D"/>
    <w:rsid w:val="00B26BA8"/>
    <w:rsid w:val="00B37953"/>
    <w:rsid w:val="00B407F5"/>
    <w:rsid w:val="00B4618B"/>
    <w:rsid w:val="00B46F9E"/>
    <w:rsid w:val="00B52DD5"/>
    <w:rsid w:val="00B55A76"/>
    <w:rsid w:val="00B66D4C"/>
    <w:rsid w:val="00B71D83"/>
    <w:rsid w:val="00B9745A"/>
    <w:rsid w:val="00BA68C2"/>
    <w:rsid w:val="00BB6C58"/>
    <w:rsid w:val="00BC5920"/>
    <w:rsid w:val="00BF1334"/>
    <w:rsid w:val="00BF2D4A"/>
    <w:rsid w:val="00C02A7C"/>
    <w:rsid w:val="00C0361F"/>
    <w:rsid w:val="00C05E0C"/>
    <w:rsid w:val="00C45BF6"/>
    <w:rsid w:val="00C460BF"/>
    <w:rsid w:val="00C46FFB"/>
    <w:rsid w:val="00C51DD2"/>
    <w:rsid w:val="00C521DB"/>
    <w:rsid w:val="00C81842"/>
    <w:rsid w:val="00C877A2"/>
    <w:rsid w:val="00C92338"/>
    <w:rsid w:val="00C959F1"/>
    <w:rsid w:val="00CA2BB9"/>
    <w:rsid w:val="00CA3437"/>
    <w:rsid w:val="00CB5408"/>
    <w:rsid w:val="00CE02FA"/>
    <w:rsid w:val="00CE21F9"/>
    <w:rsid w:val="00CE2EAD"/>
    <w:rsid w:val="00CF15D1"/>
    <w:rsid w:val="00CF6E45"/>
    <w:rsid w:val="00CF7F1C"/>
    <w:rsid w:val="00D05492"/>
    <w:rsid w:val="00D21BDF"/>
    <w:rsid w:val="00D53E6C"/>
    <w:rsid w:val="00D556E0"/>
    <w:rsid w:val="00D57C1B"/>
    <w:rsid w:val="00D75205"/>
    <w:rsid w:val="00D7721E"/>
    <w:rsid w:val="00DA6248"/>
    <w:rsid w:val="00DE5853"/>
    <w:rsid w:val="00E1005E"/>
    <w:rsid w:val="00E13C3C"/>
    <w:rsid w:val="00E328BA"/>
    <w:rsid w:val="00E44A1D"/>
    <w:rsid w:val="00E55CFC"/>
    <w:rsid w:val="00EA1FD1"/>
    <w:rsid w:val="00EA2562"/>
    <w:rsid w:val="00EA4C2E"/>
    <w:rsid w:val="00ED106D"/>
    <w:rsid w:val="00ED15B6"/>
    <w:rsid w:val="00EE4D3B"/>
    <w:rsid w:val="00F04930"/>
    <w:rsid w:val="00F056A8"/>
    <w:rsid w:val="00F120AE"/>
    <w:rsid w:val="00F16F9A"/>
    <w:rsid w:val="00F97608"/>
    <w:rsid w:val="00FA779E"/>
    <w:rsid w:val="00FB141B"/>
    <w:rsid w:val="00FB5B66"/>
    <w:rsid w:val="00FE0BE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D74F7"/>
  <w15:chartTrackingRefBased/>
  <w15:docId w15:val="{BA9137F4-FBE9-4F37-93B8-1D8DE74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6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93F20"/>
    <w:pPr>
      <w:pBdr>
        <w:top w:val="single" w:sz="18" w:space="1" w:color="auto"/>
        <w:bottom w:val="single" w:sz="18" w:space="1" w:color="auto"/>
      </w:pBdr>
      <w:shd w:val="clear" w:color="auto" w:fill="9CC2E5" w:themeFill="accent1" w:themeFillTint="99"/>
      <w:spacing w:after="240" w:line="240" w:lineRule="auto"/>
      <w:contextualSpacing/>
      <w:jc w:val="right"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20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shd w:val="clear" w:color="auto" w:fill="9CC2E5" w:themeFill="accent1" w:themeFillTint="99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A4"/>
  </w:style>
  <w:style w:type="paragraph" w:styleId="Footer">
    <w:name w:val="footer"/>
    <w:basedOn w:val="Normal"/>
    <w:link w:val="Foot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A4"/>
  </w:style>
  <w:style w:type="paragraph" w:styleId="NoSpacing">
    <w:name w:val="No Spacing"/>
    <w:uiPriority w:val="1"/>
    <w:qFormat/>
    <w:rsid w:val="00C03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3F9C"/>
    <w:rPr>
      <w:color w:val="808080"/>
    </w:rPr>
  </w:style>
  <w:style w:type="table" w:styleId="TableGrid">
    <w:name w:val="Table Grid"/>
    <w:basedOn w:val="TableNormal"/>
    <w:uiPriority w:val="39"/>
    <w:rsid w:val="00A1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1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2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4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446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1B34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01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8F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4334A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33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4A"/>
    <w:rPr>
      <w:i/>
      <w:iCs/>
      <w:color w:val="404040" w:themeColor="text1" w:themeTint="B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0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16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5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0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8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6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7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0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8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so\Desktop\Mining%20Engineering%20(software)\UFRGS%20-%20MASTER%20DEGREE\CLASS\1.TEMPLATES\NOTE%20TA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B95A-07A5-4895-A241-FA43D04A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TAKING.dotx</Template>
  <TotalTime>305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Desenvolvimento de Interface para Web</dc:subject>
  <dc:creator>Gerson Scheffer</dc:creator>
  <cp:keywords/>
  <dc:description/>
  <cp:lastModifiedBy>Gerson Scheffer</cp:lastModifiedBy>
  <cp:revision>18</cp:revision>
  <dcterms:created xsi:type="dcterms:W3CDTF">2019-03-28T11:37:00Z</dcterms:created>
  <dcterms:modified xsi:type="dcterms:W3CDTF">2019-04-17T21:55:00Z</dcterms:modified>
  <cp:category>MMD</cp:category>
</cp:coreProperties>
</file>